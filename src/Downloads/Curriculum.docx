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76"/>
        <w:gridCol w:w="650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1F0C78" w:rsidRDefault="00E95E17" w:rsidP="002718EA">
            <w:pPr>
              <w:pStyle w:val="Initials"/>
              <w:ind w:left="720"/>
              <w:jc w:val="left"/>
              <w:rPr>
                <w:lang w:val="es-ES"/>
              </w:rPr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EF084FC" wp14:editId="4C2AA611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-478155</wp:posOffset>
                      </wp:positionV>
                      <wp:extent cx="6466840" cy="1810385"/>
                      <wp:effectExtent l="0" t="0" r="0" b="0"/>
                      <wp:wrapNone/>
                      <wp:docPr id="1" name="Grupo 1" title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6840" cy="1810385"/>
                                <a:chOff x="-6353" y="0"/>
                                <a:chExt cx="6470278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1" y="419100"/>
                                  <a:ext cx="5330454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-6353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0797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F83383" id="Grupo 1" o:spid="_x0000_s1026" alt="Título: Gráficos de encabezado" style="position:absolute;margin-left:-.45pt;margin-top:-37.65pt;width:509.2pt;height:142.55pt;z-index:-251657216;mso-position-vertical-relative:page" coordorigin="-63" coordsize="64702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">
                      <v:rect id="Rectángulo rojo" o:spid="_x0000_s1027" style="position:absolute;left:11334;top:4191;width:5330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left:-63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07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B0829" w:rsidRPr="004B0829">
              <w:rPr>
                <w:lang w:val="es-ES"/>
              </w:rPr>
              <w:t xml:space="preserve"> </w:t>
            </w:r>
            <w:sdt>
              <w:sdtPr>
                <w:alias w:val="Iniciales:"/>
                <w:tag w:val="Iniciales:"/>
                <w:id w:val="477349409"/>
                <w:placeholder>
                  <w:docPart w:val="022047CC88D149F6B00F8195D620EA6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4B0829" w:rsidRPr="004B0829">
                  <w:rPr>
                    <w:lang w:val="es-ES"/>
                  </w:rPr>
                  <w:t>sN</w:t>
                </w:r>
              </w:sdtContent>
            </w:sdt>
          </w:p>
          <w:p w:rsidR="00A50939" w:rsidRPr="00906BEE" w:rsidRDefault="00F40FDB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509E31809003445D858805D943915C1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:rsidR="002C2CDD" w:rsidRPr="00906BEE" w:rsidRDefault="004841E0" w:rsidP="004841E0">
            <w:r>
              <w:t>Especializarme en todo a lo que Front-</w:t>
            </w:r>
            <w:proofErr w:type="spellStart"/>
            <w:r>
              <w:t>End</w:t>
            </w:r>
            <w:proofErr w:type="spellEnd"/>
            <w:r>
              <w:t xml:space="preserve"> se refiere, ser un ingeniero de sistemas y a futuro ser un creador de inteligencia artificial.</w:t>
            </w:r>
          </w:p>
          <w:p w:rsidR="002C2CDD" w:rsidRPr="00906BEE" w:rsidRDefault="00F40FDB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98F526E4EEB9474991DB9700B55A27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sdt>
            <w:sdtPr>
              <w:alias w:val="Escriba las aptitudes:"/>
              <w:tag w:val="Escriba las aptitudes:"/>
              <w:id w:val="929707386"/>
              <w:placeholder>
                <w:docPart w:val="0BFE4CB318294028B4BDE55BF03CD788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rPr>
                    <w:lang w:bidi="es-ES"/>
                  </w:rPr>
                  <w:t>explique en qué es especialmente bueno. ¿Qué es lo que lo diferencia? Use su propio idioma, no jergas.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503"/>
            </w:tblGrid>
            <w:tr w:rsidR="00C612DA" w:rsidRPr="004841E0" w:rsidTr="00D70311">
              <w:trPr>
                <w:trHeight w:hRule="exact" w:val="1296"/>
              </w:trPr>
              <w:tc>
                <w:tcPr>
                  <w:tcW w:w="6503" w:type="dxa"/>
                  <w:vAlign w:val="center"/>
                </w:tcPr>
                <w:p w:rsidR="00C612DA" w:rsidRPr="00906BEE" w:rsidRDefault="00F40FDB" w:rsidP="00C612DA">
                  <w:pPr>
                    <w:pStyle w:val="Ttulo1"/>
                    <w:outlineLvl w:val="0"/>
                  </w:pPr>
                  <w:sdt>
                    <w:sdtPr>
                      <w:rPr>
                        <w:lang w:bidi="es-ES"/>
                      </w:rPr>
                      <w:alias w:val="Escriba su nombre:"/>
                      <w:tag w:val="Escriba su nombre:"/>
                      <w:id w:val="1413195308"/>
                      <w:placeholder>
                        <w:docPart w:val="60D047E6B1AA4A89BA4D5C0243C1D3C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841E0">
                        <w:rPr>
                          <w:lang w:val="es-CO" w:bidi="es-ES"/>
                        </w:rPr>
                        <w:t>Mario Ortega</w:t>
                      </w:r>
                    </w:sdtContent>
                  </w:sdt>
                </w:p>
                <w:p w:rsidR="00906BEE" w:rsidRPr="004841E0" w:rsidRDefault="00F40FDB" w:rsidP="004841E0">
                  <w:pPr>
                    <w:pStyle w:val="Ttulo2"/>
                    <w:outlineLvl w:val="1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Escriba la profesión o el sector:"/>
                      <w:tag w:val="Escriba la profesión o el sector:"/>
                      <w:id w:val="-83681269"/>
                      <w:placeholder>
                        <w:docPart w:val="EA96B839BE104DDD9DA95F3F354EDC4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841E0" w:rsidRPr="004841E0">
                        <w:rPr>
                          <w:lang w:val="en-US"/>
                        </w:rPr>
                        <w:t>Estudiante univesitario</w:t>
                      </w:r>
                    </w:sdtContent>
                  </w:sdt>
                  <w:r w:rsidR="00E02DCD" w:rsidRPr="004841E0">
                    <w:rPr>
                      <w:lang w:val="en-US" w:bidi="es-ES"/>
                    </w:rPr>
                    <w:t xml:space="preserve"> | </w:t>
                  </w:r>
                  <w:sdt>
                    <w:sdtPr>
                      <w:rPr>
                        <w:lang w:val="en-US"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9077287674A64D1CA35C18102319087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841E0" w:rsidRPr="004841E0">
                        <w:rPr>
                          <w:lang w:val="en-US"/>
                        </w:rPr>
                        <w:t>linkedin, twitter, instagram, github</w:t>
                      </w:r>
                    </w:sdtContent>
                  </w:sdt>
                </w:p>
              </w:tc>
            </w:tr>
          </w:tbl>
          <w:p w:rsidR="002C2CDD" w:rsidRPr="00906BEE" w:rsidRDefault="00F40FDB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C3A604763B234E40924FD8B62611758B"/>
                </w:placeholder>
                <w:temporary/>
                <w:showingPlcHdr/>
                <w15:appearance w15:val="hidden"/>
              </w:sdtPr>
              <w:sdtEndPr/>
              <w:sdtContent>
                <w:r w:rsidR="00104CE3" w:rsidRPr="00906BEE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C66C64" w:rsidRDefault="00F40FDB" w:rsidP="007569C1">
            <w:pPr>
              <w:pStyle w:val="Ttulo4"/>
              <w:rPr>
                <w:spacing w:val="-4"/>
              </w:rPr>
            </w:pPr>
            <w:sdt>
              <w:sdtPr>
                <w:rPr>
                  <w:spacing w:val="-4"/>
                </w:rPr>
                <w:alias w:val="Escriba el puesto 1:"/>
                <w:tag w:val="Escriba el puesto 1:"/>
                <w:id w:val="287256568"/>
                <w:placeholder>
                  <w:docPart w:val="109D56D7FC514ABABB09714E207D028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Puesto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empresa 1:"/>
                <w:tag w:val="Escriba la empresa 1:"/>
                <w:id w:val="-1857334048"/>
                <w:placeholder>
                  <w:docPart w:val="2CA7106955974E9D9891A3F2FAF518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Compañía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fecha de inicio del puesto de trabajo 1:"/>
                <w:tag w:val="Escriba la fecha de inicio del puesto de trabajo 1:"/>
                <w:id w:val="-667248424"/>
                <w:placeholder>
                  <w:docPart w:val="6BF6300EDBB049FCBA61A0D15AEE199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Fecha de inicio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– </w:t>
            </w:r>
            <w:sdt>
              <w:sdtPr>
                <w:rPr>
                  <w:spacing w:val="-4"/>
                </w:rPr>
                <w:alias w:val="Escriba la fecha de finalización del puesto de trabajo 1:"/>
                <w:tag w:val="Escriba la fecha de finalización del puesto de trabajo 1:"/>
                <w:id w:val="1198581279"/>
                <w:placeholder>
                  <w:docPart w:val="71443E14385B494681717DEA49334D8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C66C64">
                  <w:rPr>
                    <w:spacing w:val="-4"/>
                    <w:lang w:bidi="es-ES"/>
                  </w:rPr>
                  <w:t>Fecha de finalización</w:t>
                </w:r>
              </w:sdtContent>
            </w:sdt>
          </w:p>
          <w:sdt>
            <w:sdtPr>
              <w:alias w:val="Escriba los detalles de su experiencia 1:"/>
              <w:tag w:val="Escriba los detalles de su experiencia 1:"/>
              <w:id w:val="564761840"/>
              <w:placeholder>
                <w:docPart w:val="B684C04454E2432193FCEBD4D52793CE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rPr>
                    <w:lang w:bidi="es-ES"/>
                  </w:rPr>
                  <w:t>Realice un resumen de sus responsabilidades principales, de sus cargos directivos y</w:t>
                </w:r>
                <w:r w:rsidR="00C66C64">
                  <w:rPr>
                    <w:lang w:bidi="es-ES"/>
                  </w:rPr>
                  <w:t xml:space="preserve"> de sus logros más destacados. </w:t>
                </w:r>
                <w:r w:rsidRPr="00906BEE">
                  <w:rPr>
                    <w:lang w:bidi="es-ES"/>
                  </w:rPr>
                  <w:t>No lo indique todo; incluya solo los datos relevantes que muestren la eficacia de su trabajo.</w:t>
                </w:r>
              </w:p>
            </w:sdtContent>
          </w:sdt>
          <w:p w:rsidR="002C2CDD" w:rsidRPr="00C66C64" w:rsidRDefault="00F40FDB" w:rsidP="007569C1">
            <w:pPr>
              <w:pStyle w:val="Ttulo4"/>
              <w:rPr>
                <w:spacing w:val="-4"/>
              </w:rPr>
            </w:pPr>
            <w:sdt>
              <w:sdtPr>
                <w:rPr>
                  <w:spacing w:val="-4"/>
                </w:rPr>
                <w:alias w:val="Escriba el puesto 2:"/>
                <w:tag w:val="Escriba el puesto 2:"/>
                <w:id w:val="1752540770"/>
                <w:placeholder>
                  <w:docPart w:val="5685A7E33DB944B3A2A8602C5CC6ED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Puesto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empresa 2:"/>
                <w:tag w:val="Escriba la empresa 2:"/>
                <w:id w:val="1314912929"/>
                <w:placeholder>
                  <w:docPart w:val="B6B954188D9940CEABD0AA8DEE0EDF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4"/>
                    <w:lang w:bidi="es-ES"/>
                  </w:rPr>
                  <w:t>Compañía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• </w:t>
            </w:r>
            <w:sdt>
              <w:sdtPr>
                <w:rPr>
                  <w:spacing w:val="-4"/>
                </w:rPr>
                <w:alias w:val="Escriba la fecha de inicio del puesto de trabajo 2:"/>
                <w:tag w:val="Escriba la fecha de inicio del puesto de trabajo 2:"/>
                <w:id w:val="156656456"/>
                <w:placeholder>
                  <w:docPart w:val="16EE8014761C4B23AC2AA88A80DAF8A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C66C64">
                  <w:rPr>
                    <w:spacing w:val="-4"/>
                    <w:lang w:bidi="es-ES"/>
                  </w:rPr>
                  <w:t>Fecha de inicio</w:t>
                </w:r>
              </w:sdtContent>
            </w:sdt>
            <w:r w:rsidR="002C2CDD" w:rsidRPr="00C66C64">
              <w:rPr>
                <w:spacing w:val="-4"/>
                <w:lang w:bidi="es-ES"/>
              </w:rPr>
              <w:t xml:space="preserve"> – </w:t>
            </w:r>
            <w:sdt>
              <w:sdtPr>
                <w:rPr>
                  <w:spacing w:val="-4"/>
                </w:rPr>
                <w:alias w:val="Escriba la fecha de finalización del puesto de trabajo 2:"/>
                <w:tag w:val="Escriba la fecha de finalización del puesto de trabajo 2:"/>
                <w:id w:val="545882806"/>
                <w:placeholder>
                  <w:docPart w:val="CAAEEA93261B4865B4C232E34538A5C4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F47E97" w:rsidRPr="00C66C64">
                  <w:rPr>
                    <w:spacing w:val="-4"/>
                    <w:lang w:bidi="es-ES"/>
                  </w:rPr>
                  <w:t>Fecha de finalización</w:t>
                </w:r>
                <w:bookmarkEnd w:id="0"/>
              </w:sdtContent>
            </w:sdt>
          </w:p>
          <w:p w:rsidR="002C2CDD" w:rsidRPr="00906BEE" w:rsidRDefault="00F40FDB" w:rsidP="007569C1">
            <w:sdt>
              <w:sdtPr>
                <w:alias w:val="Escriba los detalles de su experiencia 2:"/>
                <w:tag w:val="Escriba los detalles de su experiencia 2:"/>
                <w:id w:val="-423336076"/>
                <w:placeholder>
                  <w:docPart w:val="8E851C72E50C4FBB91E9E38207BBF71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906BEE" w:rsidRDefault="00F40FDB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B97F6501C6CB400AA6AF26B1DA0AF0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:rsidR="002C2CDD" w:rsidRPr="00906BEE" w:rsidRDefault="00F40FDB" w:rsidP="007569C1">
            <w:pPr>
              <w:pStyle w:val="Ttulo4"/>
            </w:pPr>
            <w:sdt>
              <w:sdtPr>
                <w:alias w:val="Escriba la titulación 1:"/>
                <w:tag w:val="Escriba la titulación 1:"/>
                <w:id w:val="634905938"/>
                <w:placeholder>
                  <w:docPart w:val="C5F42716CACA4662B5D0834E6AE8E78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Titulación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obtención:"/>
                <w:tag w:val="Escriba la fecha de obtención:"/>
                <w:id w:val="2025982333"/>
                <w:placeholder>
                  <w:docPart w:val="A62646C2216B4EB2A657005D8410D0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Fecha de obtención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el centro educativo:"/>
                <w:tag w:val="Escriba el centro educativo:"/>
                <w:id w:val="1872190286"/>
                <w:placeholder>
                  <w:docPart w:val="A8D29A46A51A45E2A87D049601D09D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906BEE" w:rsidRDefault="00F40FDB" w:rsidP="007569C1">
            <w:sdt>
              <w:sdtPr>
                <w:alias w:val="Detalles de su formación 1:"/>
                <w:tag w:val="Detalles de su formación 1:"/>
                <w:id w:val="-670642327"/>
                <w:placeholder>
                  <w:docPart w:val="ED9F2A08BA904FAB809275CE2EAA00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Puede incluir su calificación promedio y un resumen de los trabajos de clase, los premios y las matrículas de honor relevantes.</w:t>
                </w:r>
              </w:sdtContent>
            </w:sdt>
          </w:p>
          <w:p w:rsidR="002C2CDD" w:rsidRPr="00906BEE" w:rsidRDefault="00F40FDB" w:rsidP="007569C1">
            <w:pPr>
              <w:pStyle w:val="Ttulo4"/>
            </w:pPr>
            <w:sdt>
              <w:sdtPr>
                <w:alias w:val="Escriba la titulación 2:"/>
                <w:tag w:val="Escriba la titulación 2:"/>
                <w:id w:val="1903635745"/>
                <w:placeholder>
                  <w:docPart w:val="BE66483BFBC346178A792761C1FE398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Titulación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obtención:"/>
                <w:tag w:val="Escriba la fecha de obtención:"/>
                <w:id w:val="-1673556320"/>
                <w:placeholder>
                  <w:docPart w:val="930E3D12CC7B46ECBDF54C5EFD9D61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Fecha de obtención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el centro educativo:"/>
                <w:tag w:val="Escriba el centro educativo:"/>
                <w:id w:val="-53469802"/>
                <w:placeholder>
                  <w:docPart w:val="DC7CB7C62F784A3B9137C7BE18F96A3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906BEE" w:rsidRDefault="00F40FDB" w:rsidP="007569C1">
            <w:sdt>
              <w:sdtPr>
                <w:alias w:val="Detalles de su formación 2:"/>
                <w:tag w:val="Detalles de su formación 2:"/>
                <w:id w:val="-1546364347"/>
                <w:placeholder>
                  <w:docPart w:val="F8ADA45DB9374566A3AD6B8EA47214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Vaya al grupo Estilos, que encontrará en la pestaña Inicio de la cinta de opciones, para aplicar el formato que necesite en un simple clic.</w:t>
                </w:r>
              </w:sdtContent>
            </w:sdt>
          </w:p>
          <w:p w:rsidR="002C2CDD" w:rsidRPr="00906BEE" w:rsidRDefault="00F40FDB" w:rsidP="007569C1">
            <w:pPr>
              <w:pStyle w:val="Ttulo3"/>
            </w:pPr>
            <w:sdt>
              <w:sdtPr>
                <w:alias w:val="Experiencia de voluntariado o dirección:"/>
                <w:tag w:val="Experiencia de voluntariado o dirección:"/>
                <w:id w:val="-1093778966"/>
                <w:placeholder>
                  <w:docPart w:val="97DE70958A194E469AEA3E71F717F5D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66C64">
                  <w:rPr>
                    <w:spacing w:val="-6"/>
                    <w:lang w:bidi="es-ES"/>
                  </w:rPr>
                  <w:t>Experiencia de voluntariado o dirección</w:t>
                </w:r>
              </w:sdtContent>
            </w:sdt>
          </w:p>
          <w:p w:rsidR="00741125" w:rsidRPr="00906BEE" w:rsidRDefault="00F40FDB" w:rsidP="00741125">
            <w:sdt>
              <w:sdtPr>
                <w:alias w:val="Escriba los detalles de su experiencia de voluntariado o de dirección:"/>
                <w:tag w:val="Escriba los detalles de su experiencia de voluntariado o de dirección:"/>
                <w:id w:val="1952504710"/>
                <w:placeholder>
                  <w:docPart w:val="5B58A43F24934670BC26509D92DF7FCC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rPr>
                    <w:lang w:bidi="es-ES"/>
                  </w:rPr>
                  <w:t>¿Ha administrado un equipo de un club, liderado un proyecto para su organización benéfica favorita o ha editado el periódico de su centro educativo? Prosiga y describa las experiencias que ilustran sus habilidades de dirección.</w:t>
                </w:r>
              </w:sdtContent>
            </w:sdt>
          </w:p>
        </w:tc>
      </w:tr>
    </w:tbl>
    <w:p w:rsidR="00290AAA" w:rsidRDefault="00290AAA" w:rsidP="00E22E87">
      <w:pPr>
        <w:pStyle w:val="Sinespaciado"/>
      </w:pPr>
    </w:p>
    <w:sectPr w:rsidR="00290AAA" w:rsidSect="00CE2D13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FDB" w:rsidRDefault="00F40FDB" w:rsidP="00713050">
      <w:pPr>
        <w:spacing w:line="240" w:lineRule="auto"/>
      </w:pPr>
      <w:r>
        <w:separator/>
      </w:r>
    </w:p>
  </w:endnote>
  <w:endnote w:type="continuationSeparator" w:id="0">
    <w:p w:rsidR="00F40FDB" w:rsidRDefault="00F40FD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5FB535D4" wp14:editId="45DEE420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E53817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2E27EDD" wp14:editId="16299298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778DAA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x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g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UJv80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53E98E6F" wp14:editId="420A218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7589C2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QB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3xp4p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9B4EC6C" wp14:editId="4CDE9D70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7D9C7F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h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r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O/9uZ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A8D29A46A51A45E2A87D049601D09D85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841E0" w:rsidP="00811117">
              <w:pPr>
                <w:pStyle w:val="Piedepgina"/>
              </w:pPr>
              <w:r>
                <w:rPr>
                  <w:lang w:val="es-CO"/>
                </w:rPr>
                <w:t>Alejo.ortegaa@gmail.com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642033892"/>
            <w:placeholder>
              <w:docPart w:val="BE66483BFBC346178A792761C1FE398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841E0" w:rsidP="00811117">
              <w:pPr>
                <w:pStyle w:val="Piedepgina"/>
              </w:pPr>
              <w:r>
                <w:rPr>
                  <w:lang w:val="es-CO"/>
                </w:rPr>
                <w:t>https://twitter.com/OrtegaaAlejo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DC7CB7C62F784A3B9137C7BE18F96A3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841E0" w:rsidP="00811117">
              <w:pPr>
                <w:pStyle w:val="Piedepgina"/>
              </w:pPr>
              <w:r>
                <w:rPr>
                  <w:lang w:val="es-CO"/>
                </w:rPr>
                <w:t>3058706187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97DE70958A194E469AEA3E71F717F5D2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841E0" w:rsidP="00811117">
              <w:pPr>
                <w:pStyle w:val="Piedepgina"/>
              </w:pPr>
              <w:r>
                <w:rPr>
                  <w:lang w:val="es-CO"/>
                </w:rPr>
                <w:t>https://www.linkedin.com/in/alejandro-ortega-64025818a/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B46E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A2BCE2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C03DA2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h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LxWVk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E927F4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x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mf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+f+8H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058AFF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R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5by4esURAAD9YwAADgAAAAAAAAAAAAAAAAAuAgAAZHJzL2Uy&#10;b0RvYy54bWxQSwECLQAUAAYACAAAACEAaEcb0NgAAAADAQAADwAAAAAAAAAAAAAAAAAfFAAAZHJz&#10;L2Rvd25yZXYueG1sUEsFBgAAAAAEAAQA8wAAACQ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F40FDB" w:rsidP="004841E0">
          <w:pPr>
            <w:pStyle w:val="Piedepgina"/>
          </w:pPr>
          <w:sdt>
            <w:sdtPr>
              <w:alias w:val="Escriba el correo electrónico:"/>
              <w:tag w:val="Escriba el correo electrónico:"/>
              <w:id w:val="-1689822732"/>
              <w:placeholder>
                <w:docPart w:val="A62646C2216B4EB2A657005D8410D0C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841E0">
                <w:t>Alejo.ortegaa@gmail.com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scriba el nombre de usuario de Twitter:"/>
            <w:tag w:val="Escriba el nombre de usuario de Twitter:"/>
            <w:id w:val="1081720897"/>
            <w:placeholder>
              <w:docPart w:val="ED9F2A08BA904FAB809275CE2EAA003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811117" w:rsidRPr="00C2098A" w:rsidRDefault="004841E0" w:rsidP="00217980">
              <w:pPr>
                <w:pStyle w:val="Piedepgina"/>
              </w:pPr>
              <w:r w:rsidRPr="004841E0">
                <w:t>https://twitter.com/OrtegaaAlejo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scriba el teléfono:"/>
            <w:tag w:val="Escriba el teléfono:"/>
            <w:id w:val="-389655527"/>
            <w:placeholder>
              <w:docPart w:val="930E3D12CC7B46ECBDF54C5EFD9D610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4841E0" w:rsidP="004841E0">
              <w:pPr>
                <w:pStyle w:val="Piedepgina"/>
              </w:pPr>
              <w:r>
                <w:t>3058706187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alias w:val="Escriba la dirección URL de LinkedIn:"/>
            <w:tag w:val="Escriba la dirección URL de LinkedIn:"/>
            <w:id w:val="-1529023829"/>
            <w:placeholder>
              <w:docPart w:val="F8ADA45DB9374566A3AD6B8EA472141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811117" w:rsidRPr="00C2098A" w:rsidRDefault="004841E0" w:rsidP="00217980">
              <w:pPr>
                <w:pStyle w:val="Piedepgina"/>
              </w:pPr>
              <w:r w:rsidRPr="004841E0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val="en-US"/>
                </w:rPr>
                <w:t>https://www.linkedin.com/in/alejandro-ortega-64025818a/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FDB" w:rsidRDefault="00F40FDB" w:rsidP="00713050">
      <w:pPr>
        <w:spacing w:line="240" w:lineRule="auto"/>
      </w:pPr>
      <w:r>
        <w:separator/>
      </w:r>
    </w:p>
  </w:footnote>
  <w:footnote w:type="continuationSeparator" w:id="0">
    <w:p w:rsidR="00F40FDB" w:rsidRDefault="00F40FD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679"/>
      <w:gridCol w:w="6499"/>
    </w:tblGrid>
    <w:tr w:rsidR="001A5CA9" w:rsidRPr="004841E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CE2D13" w:rsidP="00B167D7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344F62" wp14:editId="49D62B82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-496570</wp:posOffset>
                    </wp:positionV>
                    <wp:extent cx="6461475" cy="1810385"/>
                    <wp:effectExtent l="0" t="0" r="0" b="0"/>
                    <wp:wrapNone/>
                    <wp:docPr id="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61475" cy="1810385"/>
                              <a:chOff x="0" y="0"/>
                              <a:chExt cx="646147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32800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D50BE3C" id="Grupo 3" o:spid="_x0000_s1026" style="position:absolute;margin-left:.3pt;margin-top:-39.1pt;width:508.8pt;height:142.55pt;z-index:-251657216;mso-width-relative:margin" coordsize="6461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">
                    <v:rect id="Rectángulo rojo" o:spid="_x0000_s1027" style="position:absolute;left:11334;top:4191;width:5328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r w:rsidR="004B0829">
            <w:t xml:space="preserve"> </w:t>
          </w:r>
          <w:sdt>
            <w:sdtPr>
              <w:alias w:val="Iniciales:"/>
              <w:tag w:val="Iniciales:"/>
              <w:id w:val="-1987928124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B0829">
                <w:t>sN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65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520"/>
          </w:tblGrid>
          <w:tr w:rsidR="001A5CA9" w:rsidRPr="004841E0" w:rsidTr="000D4AA2">
            <w:trPr>
              <w:trHeight w:hRule="exact" w:val="1152"/>
            </w:trPr>
            <w:tc>
              <w:tcPr>
                <w:tcW w:w="6520" w:type="dxa"/>
                <w:vAlign w:val="center"/>
              </w:tcPr>
              <w:p w:rsidR="001A5CA9" w:rsidRPr="009B3C40" w:rsidRDefault="00F40FDB" w:rsidP="001A5CA9">
                <w:pPr>
                  <w:pStyle w:val="Ttulo1"/>
                  <w:outlineLvl w:val="0"/>
                </w:pPr>
                <w:sdt>
                  <w:sdtPr>
                    <w:rPr>
                      <w:lang w:bidi="es-ES"/>
                    </w:rPr>
                    <w:alias w:val="Escriba su nombre:"/>
                    <w:tag w:val="Escriba su nombre:"/>
                    <w:id w:val="1982421306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841E0">
                      <w:rPr>
                        <w:lang w:val="es-CO" w:bidi="es-ES"/>
                      </w:rPr>
                      <w:t>Mario Ortega</w:t>
                    </w:r>
                  </w:sdtContent>
                </w:sdt>
              </w:p>
              <w:p w:rsidR="001A5CA9" w:rsidRPr="004841E0" w:rsidRDefault="00F40FDB" w:rsidP="001A5CA9">
                <w:pPr>
                  <w:pStyle w:val="Ttulo2"/>
                  <w:outlineLvl w:val="1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Escriba la profesión o el sector:"/>
                    <w:tag w:val="Escriba la profesión o el sector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841E0" w:rsidRPr="004841E0">
                      <w:rPr>
                        <w:lang w:val="en-US"/>
                      </w:rPr>
                      <w:t>Estudiante univesitario</w:t>
                    </w:r>
                  </w:sdtContent>
                </w:sdt>
                <w:r w:rsidR="00E12C60" w:rsidRPr="004841E0">
                  <w:rPr>
                    <w:lang w:val="en-US" w:bidi="es-ES"/>
                  </w:rPr>
                  <w:t xml:space="preserve"> | </w:t>
                </w:r>
                <w:sdt>
                  <w:sdtPr>
                    <w:rPr>
                      <w:lang w:val="en-US"/>
                    </w:rPr>
                    <w:alias w:val="Vínculo a otras propiedades en línea:"/>
                    <w:tag w:val="Vínculo a otras propiedades en línea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841E0" w:rsidRPr="004841E0">
                      <w:rPr>
                        <w:lang w:val="en-US"/>
                      </w:rPr>
                      <w:t>linkedin, twitter, instagram, github</w:t>
                    </w:r>
                  </w:sdtContent>
                </w:sdt>
              </w:p>
            </w:tc>
          </w:tr>
        </w:tbl>
        <w:p w:rsidR="001A5CA9" w:rsidRPr="004841E0" w:rsidRDefault="001A5CA9" w:rsidP="001A5CA9">
          <w:pPr>
            <w:rPr>
              <w:lang w:val="en-US"/>
            </w:rPr>
          </w:pPr>
        </w:p>
      </w:tc>
    </w:tr>
  </w:tbl>
  <w:p w:rsidR="00217980" w:rsidRPr="004841E0" w:rsidRDefault="00217980" w:rsidP="001A5CA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E0"/>
    <w:rsid w:val="00091382"/>
    <w:rsid w:val="000A07DA"/>
    <w:rsid w:val="000A2BFA"/>
    <w:rsid w:val="000B0619"/>
    <w:rsid w:val="000B61CA"/>
    <w:rsid w:val="000C7F8D"/>
    <w:rsid w:val="000D4AA2"/>
    <w:rsid w:val="000F7610"/>
    <w:rsid w:val="00104CE3"/>
    <w:rsid w:val="001135C6"/>
    <w:rsid w:val="00114ED7"/>
    <w:rsid w:val="00132500"/>
    <w:rsid w:val="00140B0E"/>
    <w:rsid w:val="001809CF"/>
    <w:rsid w:val="001A5CA9"/>
    <w:rsid w:val="001B2AC1"/>
    <w:rsid w:val="001B403A"/>
    <w:rsid w:val="001B5902"/>
    <w:rsid w:val="001C1576"/>
    <w:rsid w:val="001F0C78"/>
    <w:rsid w:val="001F4583"/>
    <w:rsid w:val="00217980"/>
    <w:rsid w:val="00271662"/>
    <w:rsid w:val="002718EA"/>
    <w:rsid w:val="0027404F"/>
    <w:rsid w:val="0027482B"/>
    <w:rsid w:val="00290AAA"/>
    <w:rsid w:val="00293B83"/>
    <w:rsid w:val="002B091C"/>
    <w:rsid w:val="002C2CDD"/>
    <w:rsid w:val="002D45C6"/>
    <w:rsid w:val="002E4720"/>
    <w:rsid w:val="002F03FA"/>
    <w:rsid w:val="00303553"/>
    <w:rsid w:val="00313E86"/>
    <w:rsid w:val="00326180"/>
    <w:rsid w:val="00333CD3"/>
    <w:rsid w:val="00340365"/>
    <w:rsid w:val="00342B64"/>
    <w:rsid w:val="00363F97"/>
    <w:rsid w:val="00364079"/>
    <w:rsid w:val="003C5528"/>
    <w:rsid w:val="003D03E5"/>
    <w:rsid w:val="003D23E5"/>
    <w:rsid w:val="004077FB"/>
    <w:rsid w:val="004244FF"/>
    <w:rsid w:val="00424DD9"/>
    <w:rsid w:val="0046104A"/>
    <w:rsid w:val="004717C5"/>
    <w:rsid w:val="004841E0"/>
    <w:rsid w:val="004A24CC"/>
    <w:rsid w:val="004B0829"/>
    <w:rsid w:val="004E6377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6E1DEC"/>
    <w:rsid w:val="00713050"/>
    <w:rsid w:val="00741125"/>
    <w:rsid w:val="00746F7F"/>
    <w:rsid w:val="007569C1"/>
    <w:rsid w:val="00763832"/>
    <w:rsid w:val="0077719B"/>
    <w:rsid w:val="007C297F"/>
    <w:rsid w:val="007C65A1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7C6B"/>
    <w:rsid w:val="00A83413"/>
    <w:rsid w:val="00AA6A40"/>
    <w:rsid w:val="00AA75F6"/>
    <w:rsid w:val="00AD00FD"/>
    <w:rsid w:val="00AF0A8E"/>
    <w:rsid w:val="00B167D7"/>
    <w:rsid w:val="00B5664D"/>
    <w:rsid w:val="00BA5B40"/>
    <w:rsid w:val="00BD0206"/>
    <w:rsid w:val="00C2098A"/>
    <w:rsid w:val="00C5444A"/>
    <w:rsid w:val="00C612DA"/>
    <w:rsid w:val="00C66C64"/>
    <w:rsid w:val="00C7741E"/>
    <w:rsid w:val="00C875AB"/>
    <w:rsid w:val="00CA3DF1"/>
    <w:rsid w:val="00CA4581"/>
    <w:rsid w:val="00CE18D5"/>
    <w:rsid w:val="00CE2D13"/>
    <w:rsid w:val="00D04109"/>
    <w:rsid w:val="00D41CB7"/>
    <w:rsid w:val="00D528DE"/>
    <w:rsid w:val="00D70311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5E17"/>
    <w:rsid w:val="00EB2D52"/>
    <w:rsid w:val="00EB46EF"/>
    <w:rsid w:val="00EE6B5E"/>
    <w:rsid w:val="00EF7CC9"/>
    <w:rsid w:val="00F207C0"/>
    <w:rsid w:val="00F20AE5"/>
    <w:rsid w:val="00F40FDB"/>
    <w:rsid w:val="00F47E97"/>
    <w:rsid w:val="00F645C7"/>
    <w:rsid w:val="00F97A36"/>
    <w:rsid w:val="00FD370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CB650"/>
  <w15:chartTrackingRefBased/>
  <w15:docId w15:val="{0F13EBFB-BC1D-4EC8-85F1-9D58E20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Initials">
    <w:name w:val="Initials"/>
    <w:basedOn w:val="Normal"/>
    <w:next w:val="Ttulo3"/>
    <w:uiPriority w:val="1"/>
    <w:qFormat/>
    <w:rsid w:val="00A77C6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2047CC88D149F6B00F8195D620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D6A14-D4C7-4E75-A001-25E94B8509EC}"/>
      </w:docPartPr>
      <w:docPartBody>
        <w:p w:rsidR="00000000" w:rsidRDefault="00DC714B">
          <w:pPr>
            <w:pStyle w:val="022047CC88D149F6B00F8195D620EA65"/>
          </w:pPr>
          <w:r w:rsidRPr="004B0829">
            <w:rPr>
              <w:lang w:val="es-ES"/>
            </w:rPr>
            <w:t>sN</w:t>
          </w:r>
        </w:p>
      </w:docPartBody>
    </w:docPart>
    <w:docPart>
      <w:docPartPr>
        <w:name w:val="509E31809003445D858805D94391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09164-1E8A-4776-8CD8-F80950E08202}"/>
      </w:docPartPr>
      <w:docPartBody>
        <w:p w:rsidR="00000000" w:rsidRDefault="00DC714B">
          <w:pPr>
            <w:pStyle w:val="509E31809003445D858805D943915C13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98F526E4EEB9474991DB9700B55A2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BF8DF-573D-4852-B291-CF414D7F6061}"/>
      </w:docPartPr>
      <w:docPartBody>
        <w:p w:rsidR="00000000" w:rsidRDefault="00DC714B">
          <w:pPr>
            <w:pStyle w:val="98F526E4EEB9474991DB9700B55A2744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0BFE4CB318294028B4BDE55BF03CD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2AD33-FEE5-46C1-8CF8-7C7AF6D9769C}"/>
      </w:docPartPr>
      <w:docPartBody>
        <w:p w:rsidR="00000000" w:rsidRDefault="00DC714B">
          <w:pPr>
            <w:pStyle w:val="0BFE4CB318294028B4BDE55BF03CD788"/>
          </w:pPr>
          <w:r w:rsidRPr="00906BEE">
            <w:rPr>
              <w:lang w:bidi="es-ES"/>
            </w:rPr>
            <w:t>explique en qué es especialmente bueno. ¿Qué es lo que lo diferencia? Use su propio idioma, no jergas.</w:t>
          </w:r>
        </w:p>
      </w:docPartBody>
    </w:docPart>
    <w:docPart>
      <w:docPartPr>
        <w:name w:val="60D047E6B1AA4A89BA4D5C0243C1D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36BC-DDBF-4E0D-A01D-C292EAD329BE}"/>
      </w:docPartPr>
      <w:docPartBody>
        <w:p w:rsidR="00000000" w:rsidRDefault="00DC714B">
          <w:pPr>
            <w:pStyle w:val="60D047E6B1AA4A89BA4D5C0243C1D3C5"/>
          </w:pPr>
          <w:r>
            <w:t>Your name</w:t>
          </w:r>
        </w:p>
      </w:docPartBody>
    </w:docPart>
    <w:docPart>
      <w:docPartPr>
        <w:name w:val="EA96B839BE104DDD9DA95F3F354E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FE7-0E55-4456-9260-BC5D69829BBD}"/>
      </w:docPartPr>
      <w:docPartBody>
        <w:p w:rsidR="00000000" w:rsidRDefault="00DC714B">
          <w:pPr>
            <w:pStyle w:val="EA96B839BE104DDD9DA95F3F354EDC41"/>
          </w:pPr>
          <w:r w:rsidRPr="00906BEE">
            <w:rPr>
              <w:lang w:bidi="es-ES"/>
            </w:rPr>
            <w:t>Profesión o sector</w:t>
          </w:r>
        </w:p>
      </w:docPartBody>
    </w:docPart>
    <w:docPart>
      <w:docPartPr>
        <w:name w:val="9077287674A64D1CA35C18102319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4A86B-3092-486E-A494-B0EA47306211}"/>
      </w:docPartPr>
      <w:docPartBody>
        <w:p w:rsidR="00000000" w:rsidRDefault="00DC714B">
          <w:pPr>
            <w:pStyle w:val="9077287674A64D1CA35C181023190870"/>
          </w:pPr>
          <w:r w:rsidRPr="00906BEE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C3A604763B234E40924FD8B62611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781D-755C-43D3-AF86-BE4C967F3B97}"/>
      </w:docPartPr>
      <w:docPartBody>
        <w:p w:rsidR="00000000" w:rsidRDefault="00DC714B">
          <w:pPr>
            <w:pStyle w:val="C3A604763B234E40924FD8B62611758B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109D56D7FC514ABABB09714E207D0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89DF-310C-4252-A571-5DDF03EF3A19}"/>
      </w:docPartPr>
      <w:docPartBody>
        <w:p w:rsidR="00000000" w:rsidRDefault="00DC714B">
          <w:pPr>
            <w:pStyle w:val="109D56D7FC514ABABB09714E207D028C"/>
          </w:pPr>
          <w:r w:rsidRPr="00C66C64">
            <w:rPr>
              <w:spacing w:val="-4"/>
              <w:lang w:bidi="es-ES"/>
            </w:rPr>
            <w:t>Puesto</w:t>
          </w:r>
        </w:p>
      </w:docPartBody>
    </w:docPart>
    <w:docPart>
      <w:docPartPr>
        <w:name w:val="2CA7106955974E9D9891A3F2FAF5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773F2-E0A8-464E-AB68-9DF7117ED9E8}"/>
      </w:docPartPr>
      <w:docPartBody>
        <w:p w:rsidR="00000000" w:rsidRDefault="00DC714B">
          <w:pPr>
            <w:pStyle w:val="2CA7106955974E9D9891A3F2FAF518CF"/>
          </w:pPr>
          <w:r w:rsidRPr="00C66C64">
            <w:rPr>
              <w:spacing w:val="-4"/>
              <w:lang w:bidi="es-ES"/>
            </w:rPr>
            <w:t>Compañía</w:t>
          </w:r>
        </w:p>
      </w:docPartBody>
    </w:docPart>
    <w:docPart>
      <w:docPartPr>
        <w:name w:val="6BF6300EDBB049FCBA61A0D15AEE1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639BC-9138-4150-803B-8AFEB499949F}"/>
      </w:docPartPr>
      <w:docPartBody>
        <w:p w:rsidR="00000000" w:rsidRDefault="00DC714B">
          <w:pPr>
            <w:pStyle w:val="6BF6300EDBB049FCBA61A0D15AEE1992"/>
          </w:pPr>
          <w:r w:rsidRPr="00C66C64">
            <w:rPr>
              <w:spacing w:val="-4"/>
              <w:lang w:bidi="es-ES"/>
            </w:rPr>
            <w:t>Fecha de inicio</w:t>
          </w:r>
        </w:p>
      </w:docPartBody>
    </w:docPart>
    <w:docPart>
      <w:docPartPr>
        <w:name w:val="71443E14385B494681717DEA4933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DFA18-4ECA-4A55-A78F-CCE14524A54A}"/>
      </w:docPartPr>
      <w:docPartBody>
        <w:p w:rsidR="00000000" w:rsidRDefault="00DC714B">
          <w:pPr>
            <w:pStyle w:val="71443E14385B494681717DEA49334D86"/>
          </w:pPr>
          <w:r w:rsidRPr="00C66C64">
            <w:rPr>
              <w:spacing w:val="-4"/>
              <w:lang w:bidi="es-ES"/>
            </w:rPr>
            <w:t xml:space="preserve">Fecha de </w:t>
          </w:r>
          <w:r w:rsidRPr="00C66C64">
            <w:rPr>
              <w:spacing w:val="-4"/>
              <w:lang w:bidi="es-ES"/>
            </w:rPr>
            <w:t>finalización</w:t>
          </w:r>
        </w:p>
      </w:docPartBody>
    </w:docPart>
    <w:docPart>
      <w:docPartPr>
        <w:name w:val="B684C04454E2432193FCEBD4D527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5E91-E638-4680-BDEF-01CADFF7AD57}"/>
      </w:docPartPr>
      <w:docPartBody>
        <w:p w:rsidR="00000000" w:rsidRDefault="00DC714B">
          <w:pPr>
            <w:pStyle w:val="B684C04454E2432193FCEBD4D52793CE"/>
          </w:pPr>
          <w:r w:rsidRPr="00906BEE">
            <w:rPr>
              <w:lang w:bidi="es-ES"/>
            </w:rPr>
            <w:t>Realice un resumen de sus responsabilidades principales, de sus cargos directivos y</w:t>
          </w:r>
          <w:r>
            <w:rPr>
              <w:lang w:bidi="es-ES"/>
            </w:rPr>
            <w:t xml:space="preserve"> de sus logros más destacado</w:t>
          </w:r>
          <w:r>
            <w:rPr>
              <w:lang w:bidi="es-ES"/>
            </w:rPr>
            <w:t xml:space="preserve">s. </w:t>
          </w:r>
          <w:r w:rsidRPr="00906BEE">
            <w:rPr>
              <w:lang w:bidi="es-ES"/>
            </w:rPr>
            <w:t>No lo indique todo; incluya solo los datos relevantes que muestren la eficacia de su trabajo.</w:t>
          </w:r>
        </w:p>
      </w:docPartBody>
    </w:docPart>
    <w:docPart>
      <w:docPartPr>
        <w:name w:val="5685A7E33DB944B3A2A8602C5CC6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92E-19E6-454D-AFFB-77217612912C}"/>
      </w:docPartPr>
      <w:docPartBody>
        <w:p w:rsidR="00000000" w:rsidRDefault="00DC714B">
          <w:pPr>
            <w:pStyle w:val="5685A7E33DB944B3A2A8602C5CC6ED71"/>
          </w:pPr>
          <w:r w:rsidRPr="00C66C64">
            <w:rPr>
              <w:spacing w:val="-4"/>
              <w:lang w:bidi="es-ES"/>
            </w:rPr>
            <w:t>Puesto</w:t>
          </w:r>
        </w:p>
      </w:docPartBody>
    </w:docPart>
    <w:docPart>
      <w:docPartPr>
        <w:name w:val="B6B954188D9940CEABD0AA8DEE0E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7DBC-D61F-4A80-ABC7-ECDA086894F6}"/>
      </w:docPartPr>
      <w:docPartBody>
        <w:p w:rsidR="00000000" w:rsidRDefault="00DC714B">
          <w:pPr>
            <w:pStyle w:val="B6B954188D9940CEABD0AA8DEE0EDF9E"/>
          </w:pPr>
          <w:r w:rsidRPr="00C66C64">
            <w:rPr>
              <w:spacing w:val="-4"/>
              <w:lang w:bidi="es-ES"/>
            </w:rPr>
            <w:t>Compañía</w:t>
          </w:r>
        </w:p>
      </w:docPartBody>
    </w:docPart>
    <w:docPart>
      <w:docPartPr>
        <w:name w:val="16EE8014761C4B23AC2AA88A80DA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A08D5-60AC-4FE0-A185-B98920E184E9}"/>
      </w:docPartPr>
      <w:docPartBody>
        <w:p w:rsidR="00000000" w:rsidRDefault="00DC714B">
          <w:pPr>
            <w:pStyle w:val="16EE8014761C4B23AC2AA88A80DAF8AE"/>
          </w:pPr>
          <w:r w:rsidRPr="00C66C64">
            <w:rPr>
              <w:spacing w:val="-4"/>
              <w:lang w:bidi="es-ES"/>
            </w:rPr>
            <w:t>Fecha de inicio</w:t>
          </w:r>
        </w:p>
      </w:docPartBody>
    </w:docPart>
    <w:docPart>
      <w:docPartPr>
        <w:name w:val="CAAEEA93261B4865B4C232E34538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5554-F608-41F3-9227-F4E760E25BC4}"/>
      </w:docPartPr>
      <w:docPartBody>
        <w:p w:rsidR="00000000" w:rsidRDefault="00DC714B">
          <w:pPr>
            <w:pStyle w:val="CAAEEA93261B4865B4C232E34538A5C4"/>
          </w:pPr>
          <w:r w:rsidRPr="00C66C64">
            <w:rPr>
              <w:spacing w:val="-4"/>
              <w:lang w:bidi="es-ES"/>
            </w:rPr>
            <w:t>Fecha de finalización</w:t>
          </w:r>
        </w:p>
      </w:docPartBody>
    </w:docPart>
    <w:docPart>
      <w:docPartPr>
        <w:name w:val="8E851C72E50C4FBB91E9E38207BBF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0066D-F3BE-4414-B8E1-727D0A97FB27}"/>
      </w:docPartPr>
      <w:docPartBody>
        <w:p w:rsidR="00000000" w:rsidRDefault="00DC714B">
          <w:pPr>
            <w:pStyle w:val="8E851C72E50C4FBB91E9E38207BBF716"/>
          </w:pPr>
          <w:r w:rsidRPr="00906BE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B97F6501C6CB400AA6AF26B1DA0A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F6DC-8856-4E2D-9464-102397F8DA59}"/>
      </w:docPartPr>
      <w:docPartBody>
        <w:p w:rsidR="00000000" w:rsidRDefault="00DC714B">
          <w:pPr>
            <w:pStyle w:val="B97F6501C6CB400AA6AF26B1DA0AF04C"/>
          </w:pPr>
          <w:r w:rsidRPr="00906BEE">
            <w:rPr>
              <w:lang w:bidi="es-ES"/>
            </w:rPr>
            <w:t>Formaci</w:t>
          </w:r>
          <w:r w:rsidRPr="00906BEE">
            <w:rPr>
              <w:lang w:bidi="es-ES"/>
            </w:rPr>
            <w:t>ón</w:t>
          </w:r>
        </w:p>
      </w:docPartBody>
    </w:docPart>
    <w:docPart>
      <w:docPartPr>
        <w:name w:val="C5F42716CACA4662B5D0834E6AE8E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BF874-8D07-42F2-A82E-383D4BF2FE5E}"/>
      </w:docPartPr>
      <w:docPartBody>
        <w:p w:rsidR="00000000" w:rsidRDefault="00DC714B">
          <w:pPr>
            <w:pStyle w:val="C5F42716CACA4662B5D0834E6AE8E78E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A62646C2216B4EB2A657005D8410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96EBD-E920-4689-B201-8D3B9CB7AEE4}"/>
      </w:docPartPr>
      <w:docPartBody>
        <w:p w:rsidR="00000000" w:rsidRDefault="00DC714B">
          <w:pPr>
            <w:pStyle w:val="A62646C2216B4EB2A657005D8410D0C9"/>
          </w:pPr>
          <w:r w:rsidRPr="00906BEE">
            <w:rPr>
              <w:lang w:bidi="es-ES"/>
            </w:rPr>
            <w:t>Fecha de obtención</w:t>
          </w:r>
        </w:p>
      </w:docPartBody>
    </w:docPart>
    <w:docPart>
      <w:docPartPr>
        <w:name w:val="A8D29A46A51A45E2A87D049601D0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1211-C445-441D-BE50-F1D4411D5D5D}"/>
      </w:docPartPr>
      <w:docPartBody>
        <w:p w:rsidR="00000000" w:rsidRDefault="00DC714B">
          <w:pPr>
            <w:pStyle w:val="A8D29A46A51A45E2A87D049601D09D85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ED9F2A08BA904FAB809275CE2EAA0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4514-E774-486D-83D9-B7C1BE025C2E}"/>
      </w:docPartPr>
      <w:docPartBody>
        <w:p w:rsidR="00000000" w:rsidRDefault="00DC714B">
          <w:pPr>
            <w:pStyle w:val="ED9F2A08BA904FAB809275CE2EAA003C"/>
          </w:pPr>
          <w:r w:rsidRPr="00906BEE">
            <w:rPr>
              <w:lang w:bidi="es-ES"/>
            </w:rPr>
            <w:t>Puede incluir su calificación promedio y un resumen de los trabajos de clase, los premios y las matrículas de honor relevantes.</w:t>
          </w:r>
        </w:p>
      </w:docPartBody>
    </w:docPart>
    <w:docPart>
      <w:docPartPr>
        <w:name w:val="BE66483BFBC346178A792761C1FE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90B02-571A-427E-8DAD-11471FE2E3FD}"/>
      </w:docPartPr>
      <w:docPartBody>
        <w:p w:rsidR="00000000" w:rsidRDefault="00DC714B">
          <w:pPr>
            <w:pStyle w:val="BE66483BFBC346178A792761C1FE3987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930E3D12CC7B46ECBDF54C5EFD9D6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3CB0-4B0B-4518-962E-6193116A2CCE}"/>
      </w:docPartPr>
      <w:docPartBody>
        <w:p w:rsidR="00000000" w:rsidRDefault="00DC714B">
          <w:pPr>
            <w:pStyle w:val="930E3D12CC7B46ECBDF54C5EFD9D610F"/>
          </w:pPr>
          <w:r w:rsidRPr="00906BEE">
            <w:rPr>
              <w:lang w:bidi="es-ES"/>
            </w:rPr>
            <w:t>Fecha de obtención</w:t>
          </w:r>
        </w:p>
      </w:docPartBody>
    </w:docPart>
    <w:docPart>
      <w:docPartPr>
        <w:name w:val="DC7CB7C62F784A3B9137C7BE18F9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2603C-EDD5-4C24-8B95-CE05DC7FA404}"/>
      </w:docPartPr>
      <w:docPartBody>
        <w:p w:rsidR="00000000" w:rsidRDefault="00DC714B">
          <w:pPr>
            <w:pStyle w:val="DC7CB7C62F784A3B9137C7BE18F96A37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F8ADA45DB9374566A3AD6B8EA4721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98E43-F4B9-455A-AE67-956288DA4300}"/>
      </w:docPartPr>
      <w:docPartBody>
        <w:p w:rsidR="00000000" w:rsidRDefault="00DC714B">
          <w:pPr>
            <w:pStyle w:val="F8ADA45DB9374566A3AD6B8EA4721415"/>
          </w:pPr>
          <w:r w:rsidRPr="00906BEE">
            <w:rPr>
              <w:lang w:bidi="es-ES"/>
            </w:rPr>
            <w:t xml:space="preserve">Vaya al grupo Estilos, que </w:t>
          </w:r>
          <w:r w:rsidRPr="00906BEE">
            <w:rPr>
              <w:lang w:bidi="es-ES"/>
            </w:rPr>
            <w:t>encontrará en la pestaña Inicio de la cinta de opciones, para aplicar el formato que necesite en un simple clic.</w:t>
          </w:r>
        </w:p>
      </w:docPartBody>
    </w:docPart>
    <w:docPart>
      <w:docPartPr>
        <w:name w:val="97DE70958A194E469AEA3E71F717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C4FB5-4FF2-46B9-A27E-75DBC814D8F7}"/>
      </w:docPartPr>
      <w:docPartBody>
        <w:p w:rsidR="00000000" w:rsidRDefault="00DC714B">
          <w:pPr>
            <w:pStyle w:val="97DE70958A194E469AEA3E71F717F5D2"/>
          </w:pPr>
          <w:r w:rsidRPr="00C66C64">
            <w:rPr>
              <w:spacing w:val="-6"/>
              <w:lang w:bidi="es-ES"/>
            </w:rPr>
            <w:t>Experiencia de voluntariado o dirección</w:t>
          </w:r>
        </w:p>
      </w:docPartBody>
    </w:docPart>
    <w:docPart>
      <w:docPartPr>
        <w:name w:val="5B58A43F24934670BC26509D92DF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4326-291E-4856-A19A-DBEC4CAE5345}"/>
      </w:docPartPr>
      <w:docPartBody>
        <w:p w:rsidR="00000000" w:rsidRDefault="00DC714B">
          <w:pPr>
            <w:pStyle w:val="5B58A43F24934670BC26509D92DF7FCC"/>
          </w:pPr>
          <w:r w:rsidRPr="00906BEE">
            <w:rPr>
              <w:lang w:bidi="es-ES"/>
            </w:rPr>
            <w:t>¿Ha administrado un equipo de un club, liderado un proyecto para su organización benéfica favorita o ha</w:t>
          </w:r>
          <w:r w:rsidRPr="00906BEE">
            <w:rPr>
              <w:lang w:bidi="es-ES"/>
            </w:rPr>
            <w:t xml:space="preserve"> editado el periódico de su centro educativo? Prosiga y describa las experiencias que ilustran sus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4B"/>
    <w:rsid w:val="00D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2047CC88D149F6B00F8195D620EA65">
    <w:name w:val="022047CC88D149F6B00F8195D620EA65"/>
  </w:style>
  <w:style w:type="paragraph" w:customStyle="1" w:styleId="509E31809003445D858805D943915C13">
    <w:name w:val="509E31809003445D858805D943915C13"/>
  </w:style>
  <w:style w:type="paragraph" w:customStyle="1" w:styleId="04925C779583492BA7B77659C7B64245">
    <w:name w:val="04925C779583492BA7B77659C7B64245"/>
  </w:style>
  <w:style w:type="paragraph" w:customStyle="1" w:styleId="98F526E4EEB9474991DB9700B55A2744">
    <w:name w:val="98F526E4EEB9474991DB9700B55A2744"/>
  </w:style>
  <w:style w:type="paragraph" w:customStyle="1" w:styleId="0BFE4CB318294028B4BDE55BF03CD788">
    <w:name w:val="0BFE4CB318294028B4BDE55BF03CD788"/>
  </w:style>
  <w:style w:type="paragraph" w:customStyle="1" w:styleId="60D047E6B1AA4A89BA4D5C0243C1D3C5">
    <w:name w:val="60D047E6B1AA4A89BA4D5C0243C1D3C5"/>
  </w:style>
  <w:style w:type="paragraph" w:customStyle="1" w:styleId="EA96B839BE104DDD9DA95F3F354EDC41">
    <w:name w:val="EA96B839BE104DDD9DA95F3F354EDC41"/>
  </w:style>
  <w:style w:type="paragraph" w:customStyle="1" w:styleId="9077287674A64D1CA35C181023190870">
    <w:name w:val="9077287674A64D1CA35C181023190870"/>
  </w:style>
  <w:style w:type="paragraph" w:customStyle="1" w:styleId="C3A604763B234E40924FD8B62611758B">
    <w:name w:val="C3A604763B234E40924FD8B62611758B"/>
  </w:style>
  <w:style w:type="paragraph" w:customStyle="1" w:styleId="109D56D7FC514ABABB09714E207D028C">
    <w:name w:val="109D56D7FC514ABABB09714E207D028C"/>
  </w:style>
  <w:style w:type="paragraph" w:customStyle="1" w:styleId="2CA7106955974E9D9891A3F2FAF518CF">
    <w:name w:val="2CA7106955974E9D9891A3F2FAF518CF"/>
  </w:style>
  <w:style w:type="paragraph" w:customStyle="1" w:styleId="6BF6300EDBB049FCBA61A0D15AEE1992">
    <w:name w:val="6BF6300EDBB049FCBA61A0D15AEE1992"/>
  </w:style>
  <w:style w:type="paragraph" w:customStyle="1" w:styleId="71443E14385B494681717DEA49334D86">
    <w:name w:val="71443E14385B494681717DEA49334D86"/>
  </w:style>
  <w:style w:type="paragraph" w:customStyle="1" w:styleId="B684C04454E2432193FCEBD4D52793CE">
    <w:name w:val="B684C04454E2432193FCEBD4D52793CE"/>
  </w:style>
  <w:style w:type="paragraph" w:customStyle="1" w:styleId="5685A7E33DB944B3A2A8602C5CC6ED71">
    <w:name w:val="5685A7E33DB944B3A2A8602C5CC6ED71"/>
  </w:style>
  <w:style w:type="paragraph" w:customStyle="1" w:styleId="B6B954188D9940CEABD0AA8DEE0EDF9E">
    <w:name w:val="B6B954188D9940CEABD0AA8DEE0EDF9E"/>
  </w:style>
  <w:style w:type="paragraph" w:customStyle="1" w:styleId="16EE8014761C4B23AC2AA88A80DAF8AE">
    <w:name w:val="16EE8014761C4B23AC2AA88A80DAF8AE"/>
  </w:style>
  <w:style w:type="paragraph" w:customStyle="1" w:styleId="CAAEEA93261B4865B4C232E34538A5C4">
    <w:name w:val="CAAEEA93261B4865B4C232E34538A5C4"/>
  </w:style>
  <w:style w:type="paragraph" w:customStyle="1" w:styleId="8E851C72E50C4FBB91E9E38207BBF716">
    <w:name w:val="8E851C72E50C4FBB91E9E38207BBF716"/>
  </w:style>
  <w:style w:type="paragraph" w:customStyle="1" w:styleId="B97F6501C6CB400AA6AF26B1DA0AF04C">
    <w:name w:val="B97F6501C6CB400AA6AF26B1DA0AF04C"/>
  </w:style>
  <w:style w:type="paragraph" w:customStyle="1" w:styleId="C5F42716CACA4662B5D0834E6AE8E78E">
    <w:name w:val="C5F42716CACA4662B5D0834E6AE8E78E"/>
  </w:style>
  <w:style w:type="paragraph" w:customStyle="1" w:styleId="A62646C2216B4EB2A657005D8410D0C9">
    <w:name w:val="A62646C2216B4EB2A657005D8410D0C9"/>
  </w:style>
  <w:style w:type="paragraph" w:customStyle="1" w:styleId="A8D29A46A51A45E2A87D049601D09D85">
    <w:name w:val="A8D29A46A51A45E2A87D049601D09D85"/>
  </w:style>
  <w:style w:type="paragraph" w:customStyle="1" w:styleId="ED9F2A08BA904FAB809275CE2EAA003C">
    <w:name w:val="ED9F2A08BA904FAB809275CE2EAA003C"/>
  </w:style>
  <w:style w:type="paragraph" w:customStyle="1" w:styleId="BE66483BFBC346178A792761C1FE3987">
    <w:name w:val="BE66483BFBC346178A792761C1FE3987"/>
  </w:style>
  <w:style w:type="paragraph" w:customStyle="1" w:styleId="930E3D12CC7B46ECBDF54C5EFD9D610F">
    <w:name w:val="930E3D12CC7B46ECBDF54C5EFD9D610F"/>
  </w:style>
  <w:style w:type="paragraph" w:customStyle="1" w:styleId="DC7CB7C62F784A3B9137C7BE18F96A37">
    <w:name w:val="DC7CB7C62F784A3B9137C7BE18F96A37"/>
  </w:style>
  <w:style w:type="paragraph" w:customStyle="1" w:styleId="F8ADA45DB9374566A3AD6B8EA4721415">
    <w:name w:val="F8ADA45DB9374566A3AD6B8EA4721415"/>
  </w:style>
  <w:style w:type="paragraph" w:customStyle="1" w:styleId="97DE70958A194E469AEA3E71F717F5D2">
    <w:name w:val="97DE70958A194E469AEA3E71F717F5D2"/>
  </w:style>
  <w:style w:type="paragraph" w:customStyle="1" w:styleId="5B58A43F24934670BC26509D92DF7FCC">
    <w:name w:val="5B58A43F24934670BC26509D92DF7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https://twitter.com/OrtegaaAlejo</CompanyAddress>
  <CompanyPhone>3058706187</CompanyPhone>
  <CompanyFax>https://www.linkedin.com/in/alejandro-ortega-64025818a/</CompanyFax>
  <CompanyEmail>Alejo.ortegaa@gmail.com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Estudiante univesitario</dc:subject>
  <dc:creator>Mario Ortega</dc:creator>
  <cp:keywords/>
  <dc:description>linkedin, twitter, instagram, github</dc:description>
  <cp:lastModifiedBy>Alejandro Ortega</cp:lastModifiedBy>
  <cp:revision>1</cp:revision>
  <dcterms:created xsi:type="dcterms:W3CDTF">2019-07-16T02:26:00Z</dcterms:created>
  <dcterms:modified xsi:type="dcterms:W3CDTF">2019-07-16T02:31:00Z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